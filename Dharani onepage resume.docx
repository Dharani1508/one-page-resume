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5BE40F8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1886960" w14:textId="65D0C770" w:rsidR="00692703" w:rsidRPr="00CF1A49" w:rsidRDefault="00D57269" w:rsidP="00D57269">
            <w:pPr>
              <w:pStyle w:val="Title"/>
              <w:jc w:val="left"/>
            </w:pPr>
            <w:r>
              <w:t xml:space="preserve">       </w:t>
            </w:r>
            <w:r w:rsidR="00175DED">
              <w:t>TANGELLA DHARANI</w:t>
            </w:r>
          </w:p>
          <w:p w14:paraId="093F5E80" w14:textId="36ABA7AF" w:rsidR="00692703" w:rsidRPr="00CF1A49" w:rsidRDefault="00D57269" w:rsidP="00913946">
            <w:pPr>
              <w:pStyle w:val="ContactInfo"/>
              <w:contextualSpacing w:val="0"/>
            </w:pPr>
            <w:r>
              <w:t>9</w:t>
            </w:r>
            <w:r w:rsidR="00175DED">
              <w:t>182742439</w:t>
            </w:r>
          </w:p>
          <w:p w14:paraId="5F18F7B7" w14:textId="32B47FAB" w:rsidR="00692703" w:rsidRPr="00CF1A49" w:rsidRDefault="00175DED" w:rsidP="00913946">
            <w:pPr>
              <w:pStyle w:val="ContactInfoEmphasis"/>
              <w:contextualSpacing w:val="0"/>
            </w:pPr>
            <w:r>
              <w:t>tangelladharani2000</w:t>
            </w:r>
            <w:r w:rsidR="00201EBC">
              <w:t>@gmail.com</w:t>
            </w:r>
          </w:p>
        </w:tc>
      </w:tr>
      <w:tr w:rsidR="009571D8" w:rsidRPr="00CF1A49" w14:paraId="3F43B77C" w14:textId="77777777" w:rsidTr="00692703">
        <w:tc>
          <w:tcPr>
            <w:tcW w:w="9360" w:type="dxa"/>
            <w:tcMar>
              <w:top w:w="432" w:type="dxa"/>
            </w:tcMar>
          </w:tcPr>
          <w:p w14:paraId="57359FE3" w14:textId="16243071" w:rsidR="001755A8" w:rsidRPr="00CF1A49" w:rsidRDefault="001755A8" w:rsidP="00913946">
            <w:pPr>
              <w:contextualSpacing w:val="0"/>
            </w:pPr>
          </w:p>
        </w:tc>
      </w:tr>
    </w:tbl>
    <w:p w14:paraId="23E2D8BB" w14:textId="77777777" w:rsidR="004E01EB" w:rsidRPr="00CF1A49" w:rsidRDefault="00C337F5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6488C1B662F403D86E2D164AEF6A9D2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40AEEE86" w14:textId="77777777" w:rsidTr="00D66A52">
        <w:tc>
          <w:tcPr>
            <w:tcW w:w="9355" w:type="dxa"/>
          </w:tcPr>
          <w:p w14:paraId="472A669A" w14:textId="29331E37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76E8D47B" w14:textId="77777777" w:rsidTr="00F61DF9">
        <w:tc>
          <w:tcPr>
            <w:tcW w:w="9355" w:type="dxa"/>
            <w:tcMar>
              <w:top w:w="216" w:type="dxa"/>
            </w:tcMar>
          </w:tcPr>
          <w:p w14:paraId="58636C0B" w14:textId="485EA3C5" w:rsidR="00F61DF9" w:rsidRPr="00CF1A49" w:rsidRDefault="00201EBC" w:rsidP="00F61DF9">
            <w:pPr>
              <w:pStyle w:val="Heading2"/>
              <w:contextualSpacing w:val="0"/>
              <w:outlineLvl w:val="1"/>
            </w:pPr>
            <w:r>
              <w:t>Analyst/software engineer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capgemini</w:t>
            </w:r>
          </w:p>
          <w:p w14:paraId="7934BAA2" w14:textId="0974CA91" w:rsidR="00F61DF9" w:rsidRDefault="00201EBC" w:rsidP="00F61DF9">
            <w:r>
              <w:t>4-2022 to Present</w:t>
            </w:r>
          </w:p>
        </w:tc>
      </w:tr>
    </w:tbl>
    <w:sdt>
      <w:sdtPr>
        <w:alias w:val="Education:"/>
        <w:tag w:val="Education:"/>
        <w:id w:val="-1908763273"/>
        <w:placeholder>
          <w:docPart w:val="E273E1046340408DAB63B13223CC6763"/>
        </w:placeholder>
        <w:temporary/>
        <w:showingPlcHdr/>
        <w15:appearance w15:val="hidden"/>
      </w:sdtPr>
      <w:sdtEndPr/>
      <w:sdtContent>
        <w:p w14:paraId="5D2C67CC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58073C9D" w14:textId="77777777" w:rsidTr="00D66A52">
        <w:tc>
          <w:tcPr>
            <w:tcW w:w="9355" w:type="dxa"/>
          </w:tcPr>
          <w:p w14:paraId="0B96D35B" w14:textId="763C2095" w:rsidR="001D0BF1" w:rsidRPr="00CF1A49" w:rsidRDefault="00175DED" w:rsidP="001D0BF1">
            <w:pPr>
              <w:pStyle w:val="Heading3"/>
              <w:contextualSpacing w:val="0"/>
              <w:outlineLvl w:val="2"/>
            </w:pPr>
            <w:r>
              <w:t>7</w:t>
            </w:r>
            <w:r w:rsidR="00AE537A">
              <w:t>/201</w:t>
            </w:r>
            <w:r>
              <w:t xml:space="preserve">7 </w:t>
            </w:r>
            <w:r w:rsidR="00AE537A">
              <w:t xml:space="preserve">– </w:t>
            </w:r>
            <w:r>
              <w:t>7</w:t>
            </w:r>
            <w:r w:rsidR="00AE537A">
              <w:t>/202</w:t>
            </w:r>
            <w:r>
              <w:t>1</w:t>
            </w:r>
          </w:p>
          <w:p w14:paraId="6B8B4B24" w14:textId="40CD69E3" w:rsidR="008104AA" w:rsidRPr="00175DED" w:rsidRDefault="00AE537A" w:rsidP="008104AA">
            <w:pPr>
              <w:pStyle w:val="Heading2"/>
              <w:contextualSpacing w:val="0"/>
              <w:outlineLvl w:val="1"/>
              <w:rPr>
                <w:rStyle w:val="SubtleReference"/>
                <w:b/>
                <w:bCs/>
              </w:rPr>
            </w:pPr>
            <w:r>
              <w:t>bachelor of technologies</w:t>
            </w:r>
            <w:r w:rsidR="001D0BF1" w:rsidRPr="00CF1A49">
              <w:t xml:space="preserve">, </w:t>
            </w:r>
            <w:r w:rsidR="00175DED" w:rsidRPr="00175DED">
              <w:rPr>
                <w:b w:val="0"/>
                <w:bCs/>
              </w:rPr>
              <w:t>dhanekula institute of engineering and techonolgy</w:t>
            </w:r>
            <w:r w:rsidR="008104AA" w:rsidRPr="00175DED">
              <w:rPr>
                <w:rStyle w:val="SubtleReference"/>
                <w:b/>
                <w:bCs/>
              </w:rPr>
              <w:t xml:space="preserve">. </w:t>
            </w:r>
          </w:p>
          <w:p w14:paraId="671305F6" w14:textId="5725F6EC" w:rsidR="008104AA" w:rsidRPr="008104AA" w:rsidRDefault="008104AA" w:rsidP="008104AA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 xml:space="preserve">course: </w:t>
            </w:r>
            <w:r w:rsidR="00583E0B">
              <w:rPr>
                <w:rStyle w:val="SubtleReference"/>
              </w:rPr>
              <w:t>E</w:t>
            </w:r>
            <w:r w:rsidR="00D57269">
              <w:rPr>
                <w:rStyle w:val="SubtleReference"/>
              </w:rPr>
              <w:t>ce</w:t>
            </w:r>
          </w:p>
          <w:p w14:paraId="3D0DDDEA" w14:textId="1226BA3F" w:rsidR="00FF20D7" w:rsidRPr="00CF1A49" w:rsidRDefault="00FF20D7" w:rsidP="007538DC">
            <w:pPr>
              <w:contextualSpacing w:val="0"/>
            </w:pPr>
          </w:p>
        </w:tc>
      </w:tr>
      <w:tr w:rsidR="00F61DF9" w:rsidRPr="00CF1A49" w14:paraId="2B346008" w14:textId="77777777" w:rsidTr="00F61DF9">
        <w:tc>
          <w:tcPr>
            <w:tcW w:w="9355" w:type="dxa"/>
            <w:tcMar>
              <w:top w:w="216" w:type="dxa"/>
            </w:tcMar>
          </w:tcPr>
          <w:p w14:paraId="28AD2E60" w14:textId="4847A6D6" w:rsidR="00F61DF9" w:rsidRDefault="00AE537A" w:rsidP="00F61DF9">
            <w:pPr>
              <w:pStyle w:val="Heading3"/>
              <w:contextualSpacing w:val="0"/>
              <w:outlineLvl w:val="2"/>
            </w:pPr>
            <w:r>
              <w:t>6/201</w:t>
            </w:r>
            <w:r w:rsidR="00175DED">
              <w:t>5</w:t>
            </w:r>
            <w:r w:rsidR="00FF20D7">
              <w:t xml:space="preserve"> - 6/201</w:t>
            </w:r>
            <w:r w:rsidR="00175DED">
              <w:t>7</w:t>
            </w:r>
          </w:p>
          <w:p w14:paraId="75F7C7BD" w14:textId="7D4F263A" w:rsidR="008104AA" w:rsidRDefault="00D57269" w:rsidP="00FF20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Intermediate</w:t>
            </w:r>
            <w:r w:rsidR="00F61DF9" w:rsidRPr="00CF1A49">
              <w:t xml:space="preserve">, </w:t>
            </w:r>
            <w:r w:rsidR="00175DED" w:rsidRPr="00175DED">
              <w:rPr>
                <w:b w:val="0"/>
                <w:bCs/>
              </w:rPr>
              <w:t>narayana</w:t>
            </w:r>
            <w:r>
              <w:rPr>
                <w:b w:val="0"/>
              </w:rPr>
              <w:t xml:space="preserve"> junior college</w:t>
            </w:r>
            <w:r w:rsidR="00FF20D7">
              <w:rPr>
                <w:rStyle w:val="SubtleReference"/>
              </w:rPr>
              <w:t>.</w:t>
            </w:r>
          </w:p>
          <w:p w14:paraId="39BC3DB5" w14:textId="12479BF5" w:rsidR="008104AA" w:rsidRDefault="008104AA" w:rsidP="00FF20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rPr>
                <w:rStyle w:val="SubtleReference"/>
              </w:rPr>
              <w:t>course:</w:t>
            </w:r>
            <w:r w:rsidR="008B4FCC">
              <w:rPr>
                <w:rStyle w:val="SubtleReference"/>
              </w:rPr>
              <w:t xml:space="preserve"> </w:t>
            </w:r>
            <w:r w:rsidR="00D57269">
              <w:rPr>
                <w:rStyle w:val="SubtleReference"/>
              </w:rPr>
              <w:t>mpc</w:t>
            </w:r>
          </w:p>
          <w:p w14:paraId="741B51D6" w14:textId="0016D895" w:rsidR="008104AA" w:rsidRDefault="008104AA" w:rsidP="00FF20D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664D9DAA" w14:textId="77777777" w:rsidR="008104AA" w:rsidRDefault="008104AA" w:rsidP="00AE537A">
            <w:pPr>
              <w:pStyle w:val="Heading3"/>
              <w:contextualSpacing w:val="0"/>
              <w:outlineLvl w:val="2"/>
            </w:pPr>
          </w:p>
          <w:p w14:paraId="4D6550FE" w14:textId="2370EE76" w:rsidR="00AE537A" w:rsidRPr="00CF1A49" w:rsidRDefault="00FF20D7" w:rsidP="00AE537A">
            <w:pPr>
              <w:pStyle w:val="Heading3"/>
              <w:contextualSpacing w:val="0"/>
              <w:outlineLvl w:val="2"/>
            </w:pPr>
            <w:r>
              <w:t>6/201</w:t>
            </w:r>
            <w:r w:rsidR="00175DED">
              <w:t>5</w:t>
            </w:r>
          </w:p>
          <w:p w14:paraId="188E6E91" w14:textId="340D1AF8" w:rsidR="00F61DF9" w:rsidRDefault="00FF20D7" w:rsidP="008104AA">
            <w:pPr>
              <w:pStyle w:val="Heading2"/>
              <w:contextualSpacing w:val="0"/>
              <w:outlineLvl w:val="1"/>
            </w:pPr>
            <w:r>
              <w:t>high school</w:t>
            </w:r>
            <w:r w:rsidR="00AE537A" w:rsidRPr="00CF1A49">
              <w:t xml:space="preserve">, </w:t>
            </w:r>
            <w:r w:rsidR="00D57269">
              <w:rPr>
                <w:b w:val="0"/>
              </w:rPr>
              <w:t>a</w:t>
            </w:r>
            <w:r w:rsidR="00175DED">
              <w:rPr>
                <w:b w:val="0"/>
              </w:rPr>
              <w:t>shoka e.m high school</w:t>
            </w:r>
            <w:r w:rsidR="00D645E8">
              <w:rPr>
                <w:rStyle w:val="SubtleReference"/>
              </w:rPr>
              <w:t>: general</w:t>
            </w:r>
          </w:p>
        </w:tc>
      </w:tr>
    </w:tbl>
    <w:sdt>
      <w:sdtPr>
        <w:alias w:val="Skills:"/>
        <w:tag w:val="Skills:"/>
        <w:id w:val="-1392877668"/>
        <w:placeholder>
          <w:docPart w:val="F1445A5FE0104397B29C013EAB0C013C"/>
        </w:placeholder>
        <w:temporary/>
        <w:showingPlcHdr/>
        <w15:appearance w15:val="hidden"/>
      </w:sdtPr>
      <w:sdtEndPr/>
      <w:sdtContent>
        <w:p w14:paraId="1354E4F5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424646D6" w14:textId="77777777" w:rsidTr="00CF1A49">
        <w:tc>
          <w:tcPr>
            <w:tcW w:w="4675" w:type="dxa"/>
          </w:tcPr>
          <w:p w14:paraId="3AE03A82" w14:textId="3DCFBD66" w:rsidR="001E3120" w:rsidRPr="006E1507" w:rsidRDefault="00D645E8" w:rsidP="006E1507">
            <w:pPr>
              <w:pStyle w:val="ListBullet"/>
              <w:contextualSpacing w:val="0"/>
            </w:pPr>
            <w:r>
              <w:t>Java</w:t>
            </w:r>
          </w:p>
          <w:p w14:paraId="3AE2AF75" w14:textId="77777777" w:rsidR="001F4E6D" w:rsidRDefault="00D645E8" w:rsidP="006E1507">
            <w:pPr>
              <w:pStyle w:val="ListBullet"/>
              <w:contextualSpacing w:val="0"/>
            </w:pPr>
            <w:r>
              <w:t>Spring Framework</w:t>
            </w:r>
          </w:p>
          <w:p w14:paraId="47316D36" w14:textId="30C51ACA" w:rsidR="00D645E8" w:rsidRPr="006E1507" w:rsidRDefault="00D645E8" w:rsidP="006E1507">
            <w:pPr>
              <w:pStyle w:val="ListBullet"/>
              <w:contextualSpacing w:val="0"/>
            </w:pPr>
            <w:r>
              <w:t>BootStrap4</w:t>
            </w:r>
          </w:p>
        </w:tc>
        <w:tc>
          <w:tcPr>
            <w:tcW w:w="4675" w:type="dxa"/>
            <w:tcMar>
              <w:left w:w="360" w:type="dxa"/>
            </w:tcMar>
          </w:tcPr>
          <w:p w14:paraId="4E377E3E" w14:textId="7C67EF24" w:rsidR="003A0632" w:rsidRPr="006E1507" w:rsidRDefault="00D645E8" w:rsidP="006E1507">
            <w:pPr>
              <w:pStyle w:val="ListBullet"/>
              <w:contextualSpacing w:val="0"/>
            </w:pPr>
            <w:r>
              <w:t>AngularJS</w:t>
            </w:r>
          </w:p>
          <w:p w14:paraId="41F2F142" w14:textId="26A78F79" w:rsidR="001E3120" w:rsidRPr="006E1507" w:rsidRDefault="00D645E8" w:rsidP="006E1507">
            <w:pPr>
              <w:pStyle w:val="ListBullet"/>
              <w:contextualSpacing w:val="0"/>
            </w:pPr>
            <w:r>
              <w:t>Java Full Stack</w:t>
            </w:r>
          </w:p>
          <w:p w14:paraId="201E3790" w14:textId="1D4FF1A1" w:rsidR="001E3120" w:rsidRPr="006E1507" w:rsidRDefault="00D645E8" w:rsidP="006E1507">
            <w:pPr>
              <w:pStyle w:val="ListBullet"/>
              <w:contextualSpacing w:val="0"/>
            </w:pPr>
            <w:proofErr w:type="spellStart"/>
            <w:r>
              <w:t>PostSQL</w:t>
            </w:r>
            <w:proofErr w:type="spellEnd"/>
          </w:p>
        </w:tc>
      </w:tr>
    </w:tbl>
    <w:p w14:paraId="1D184A13" w14:textId="001F8EA5" w:rsidR="00AD782D" w:rsidRPr="00CF1A49" w:rsidRDefault="0060769C" w:rsidP="0062312F">
      <w:pPr>
        <w:pStyle w:val="Heading1"/>
      </w:pPr>
      <w:r>
        <w:t>interests</w:t>
      </w:r>
    </w:p>
    <w:p w14:paraId="47DE7592" w14:textId="24DC615F" w:rsidR="00B51D1B" w:rsidRPr="006E1507" w:rsidRDefault="0060769C" w:rsidP="006E1507">
      <w:r>
        <w:t xml:space="preserve">Listening to Music, </w:t>
      </w:r>
      <w:r w:rsidR="00D57269">
        <w:t>Cooking</w:t>
      </w:r>
      <w:r>
        <w:t>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7FCBE" w14:textId="77777777" w:rsidR="00C337F5" w:rsidRDefault="00C337F5" w:rsidP="0068194B">
      <w:r>
        <w:separator/>
      </w:r>
    </w:p>
    <w:p w14:paraId="34880A06" w14:textId="77777777" w:rsidR="00C337F5" w:rsidRDefault="00C337F5"/>
    <w:p w14:paraId="61F54B8A" w14:textId="77777777" w:rsidR="00C337F5" w:rsidRDefault="00C337F5"/>
  </w:endnote>
  <w:endnote w:type="continuationSeparator" w:id="0">
    <w:p w14:paraId="69131C99" w14:textId="77777777" w:rsidR="00C337F5" w:rsidRDefault="00C337F5" w:rsidP="0068194B">
      <w:r>
        <w:continuationSeparator/>
      </w:r>
    </w:p>
    <w:p w14:paraId="1D3D10DF" w14:textId="77777777" w:rsidR="00C337F5" w:rsidRDefault="00C337F5"/>
    <w:p w14:paraId="4ABCF515" w14:textId="77777777" w:rsidR="00C337F5" w:rsidRDefault="00C337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0EC7B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8BDE9" w14:textId="77777777" w:rsidR="00C337F5" w:rsidRDefault="00C337F5" w:rsidP="0068194B">
      <w:r>
        <w:separator/>
      </w:r>
    </w:p>
    <w:p w14:paraId="364A9665" w14:textId="77777777" w:rsidR="00C337F5" w:rsidRDefault="00C337F5"/>
    <w:p w14:paraId="6678792E" w14:textId="77777777" w:rsidR="00C337F5" w:rsidRDefault="00C337F5"/>
  </w:footnote>
  <w:footnote w:type="continuationSeparator" w:id="0">
    <w:p w14:paraId="0F67B7A0" w14:textId="77777777" w:rsidR="00C337F5" w:rsidRDefault="00C337F5" w:rsidP="0068194B">
      <w:r>
        <w:continuationSeparator/>
      </w:r>
    </w:p>
    <w:p w14:paraId="18FC3C9C" w14:textId="77777777" w:rsidR="00C337F5" w:rsidRDefault="00C337F5"/>
    <w:p w14:paraId="1FADEB17" w14:textId="77777777" w:rsidR="00C337F5" w:rsidRDefault="00C337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119C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30AA73" wp14:editId="6607A7F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oel="http://schemas.microsoft.com/office/2019/extlst">
          <w:pict>
            <v:line w14:anchorId="4C9F1EA1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EBC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75DED"/>
    <w:rsid w:val="00184014"/>
    <w:rsid w:val="00192008"/>
    <w:rsid w:val="001A0B34"/>
    <w:rsid w:val="001C0E68"/>
    <w:rsid w:val="001C4B6F"/>
    <w:rsid w:val="001D0BF1"/>
    <w:rsid w:val="001E3120"/>
    <w:rsid w:val="001E7E0C"/>
    <w:rsid w:val="001F0BB0"/>
    <w:rsid w:val="001F4E6D"/>
    <w:rsid w:val="001F6140"/>
    <w:rsid w:val="00201EBC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77D42"/>
    <w:rsid w:val="00583E0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769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5931"/>
    <w:rsid w:val="007273B7"/>
    <w:rsid w:val="00730A1D"/>
    <w:rsid w:val="00733E0A"/>
    <w:rsid w:val="0074403D"/>
    <w:rsid w:val="00746D44"/>
    <w:rsid w:val="007538DC"/>
    <w:rsid w:val="00757803"/>
    <w:rsid w:val="0079206B"/>
    <w:rsid w:val="00796076"/>
    <w:rsid w:val="007A59C1"/>
    <w:rsid w:val="007C0566"/>
    <w:rsid w:val="007C606B"/>
    <w:rsid w:val="007E6A61"/>
    <w:rsid w:val="00801140"/>
    <w:rsid w:val="00803404"/>
    <w:rsid w:val="008104AA"/>
    <w:rsid w:val="00834955"/>
    <w:rsid w:val="00855B59"/>
    <w:rsid w:val="00860461"/>
    <w:rsid w:val="0086487C"/>
    <w:rsid w:val="00870B20"/>
    <w:rsid w:val="008829F8"/>
    <w:rsid w:val="00885897"/>
    <w:rsid w:val="008A6538"/>
    <w:rsid w:val="008B4FCC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189E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537A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337F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7269"/>
    <w:rsid w:val="00D645E8"/>
    <w:rsid w:val="00D66A52"/>
    <w:rsid w:val="00D66EFA"/>
    <w:rsid w:val="00D72A2D"/>
    <w:rsid w:val="00D9521A"/>
    <w:rsid w:val="00DA3914"/>
    <w:rsid w:val="00DA506F"/>
    <w:rsid w:val="00DA59AA"/>
    <w:rsid w:val="00DB6915"/>
    <w:rsid w:val="00DB7E1E"/>
    <w:rsid w:val="00DC1B78"/>
    <w:rsid w:val="00DC2A2F"/>
    <w:rsid w:val="00DC600B"/>
    <w:rsid w:val="00DC7E02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D66B3"/>
    <w:rsid w:val="00EE2CA8"/>
    <w:rsid w:val="00EF17E8"/>
    <w:rsid w:val="00EF51D9"/>
    <w:rsid w:val="00F049EA"/>
    <w:rsid w:val="00F130DD"/>
    <w:rsid w:val="00F2223A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F79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dan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488C1B662F403D86E2D164AEF6A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1A143-03C0-4584-A349-2C7819378C72}"/>
      </w:docPartPr>
      <w:docPartBody>
        <w:p w:rsidR="00AC58F1" w:rsidRDefault="00B61EFF">
          <w:pPr>
            <w:pStyle w:val="86488C1B662F403D86E2D164AEF6A9D2"/>
          </w:pPr>
          <w:r w:rsidRPr="00CF1A49">
            <w:t>Experience</w:t>
          </w:r>
        </w:p>
      </w:docPartBody>
    </w:docPart>
    <w:docPart>
      <w:docPartPr>
        <w:name w:val="E273E1046340408DAB63B13223CC6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A24E2-266B-49B1-89BC-C3BC0A0596E1}"/>
      </w:docPartPr>
      <w:docPartBody>
        <w:p w:rsidR="00AC58F1" w:rsidRDefault="00B61EFF">
          <w:pPr>
            <w:pStyle w:val="E273E1046340408DAB63B13223CC6763"/>
          </w:pPr>
          <w:r w:rsidRPr="00CF1A49">
            <w:t>Education</w:t>
          </w:r>
        </w:p>
      </w:docPartBody>
    </w:docPart>
    <w:docPart>
      <w:docPartPr>
        <w:name w:val="F1445A5FE0104397B29C013EAB0C0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7B8C6A-FA31-43C6-9878-C53E1206DD2F}"/>
      </w:docPartPr>
      <w:docPartBody>
        <w:p w:rsidR="00AC58F1" w:rsidRDefault="00B61EFF">
          <w:pPr>
            <w:pStyle w:val="F1445A5FE0104397B29C013EAB0C013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F4"/>
    <w:rsid w:val="001248B4"/>
    <w:rsid w:val="006D5164"/>
    <w:rsid w:val="00852484"/>
    <w:rsid w:val="00AC58F1"/>
    <w:rsid w:val="00B61EFF"/>
    <w:rsid w:val="00DA4CA8"/>
    <w:rsid w:val="00E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488C1B662F403D86E2D164AEF6A9D2">
    <w:name w:val="86488C1B662F403D86E2D164AEF6A9D2"/>
  </w:style>
  <w:style w:type="character" w:styleId="SubtleReference">
    <w:name w:val="Subtle Reference"/>
    <w:basedOn w:val="DefaultParagraphFont"/>
    <w:uiPriority w:val="10"/>
    <w:qFormat/>
    <w:rsid w:val="00ED14F4"/>
    <w:rPr>
      <w:b/>
      <w:caps w:val="0"/>
      <w:smallCaps/>
      <w:color w:val="595959" w:themeColor="text1" w:themeTint="A6"/>
    </w:rPr>
  </w:style>
  <w:style w:type="paragraph" w:customStyle="1" w:styleId="E273E1046340408DAB63B13223CC6763">
    <w:name w:val="E273E1046340408DAB63B13223CC6763"/>
  </w:style>
  <w:style w:type="paragraph" w:customStyle="1" w:styleId="F1445A5FE0104397B29C013EAB0C013C">
    <w:name w:val="F1445A5FE0104397B29C013EAB0C0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2022-06-21T05:36:00Z</dcterms:created>
  <dcterms:modified xsi:type="dcterms:W3CDTF">2022-06-21T05:36:00Z</dcterms:modified>
  <cp:category/>
</cp:coreProperties>
</file>